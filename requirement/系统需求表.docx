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A6C" w:rsidRDefault="00CA6946" w:rsidP="00A50E7E">
      <w:pPr>
        <w:pStyle w:val="a4"/>
      </w:pPr>
    </w:p>
    <w:p w:rsidR="000D2621" w:rsidRDefault="000D2621" w:rsidP="000D2621">
      <w:pPr>
        <w:pStyle w:val="1"/>
      </w:pPr>
      <w:r>
        <w:rPr>
          <w:rFonts w:hint="eastAsia"/>
        </w:rPr>
        <w:t>需求列表</w:t>
      </w:r>
    </w:p>
    <w:tbl>
      <w:tblPr>
        <w:tblStyle w:val="af5"/>
        <w:tblW w:w="8788" w:type="dxa"/>
        <w:tblInd w:w="392" w:type="dxa"/>
        <w:tblLook w:val="01E0" w:firstRow="1" w:lastRow="1" w:firstColumn="1" w:lastColumn="1" w:noHBand="0" w:noVBand="0"/>
      </w:tblPr>
      <w:tblGrid>
        <w:gridCol w:w="992"/>
        <w:gridCol w:w="1701"/>
        <w:gridCol w:w="992"/>
        <w:gridCol w:w="3828"/>
        <w:gridCol w:w="1275"/>
      </w:tblGrid>
      <w:tr w:rsidR="00623223" w:rsidRPr="00623223" w:rsidTr="0000240A"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相关单位</w:t>
            </w:r>
          </w:p>
        </w:tc>
        <w:tc>
          <w:tcPr>
            <w:tcW w:w="1701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具体用户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人机界面</w:t>
            </w:r>
          </w:p>
        </w:tc>
        <w:tc>
          <w:tcPr>
            <w:tcW w:w="3828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主要功能</w:t>
            </w:r>
          </w:p>
        </w:tc>
        <w:tc>
          <w:tcPr>
            <w:tcW w:w="1275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主脑所提供的协作服务</w:t>
            </w:r>
          </w:p>
        </w:tc>
      </w:tr>
      <w:tr w:rsidR="00623223" w:rsidRPr="00623223" w:rsidTr="0000240A">
        <w:trPr>
          <w:trHeight w:val="1726"/>
        </w:trPr>
        <w:tc>
          <w:tcPr>
            <w:tcW w:w="992" w:type="dxa"/>
            <w:vMerge w:val="restart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排污企业</w:t>
            </w:r>
          </w:p>
        </w:tc>
        <w:tc>
          <w:tcPr>
            <w:tcW w:w="1701" w:type="dxa"/>
            <w:vAlign w:val="center"/>
          </w:tcPr>
          <w:p w:rsidR="00BF4CAC" w:rsidRPr="00623223" w:rsidRDefault="00BF4CAC" w:rsidP="00404A5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设备主管：负责所有的生产设备，向生产主管报告；（关注操作工绩效）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浏览器</w:t>
            </w:r>
          </w:p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3828" w:type="dxa"/>
            <w:vAlign w:val="center"/>
          </w:tcPr>
          <w:p w:rsidR="00BF4CAC" w:rsidRPr="00623223" w:rsidRDefault="00D83C3E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Ｂ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设备状态</w:t>
            </w:r>
          </w:p>
          <w:p w:rsidR="00BF4CAC" w:rsidRPr="00623223" w:rsidRDefault="00D83C3E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Ｂ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设备预警</w:t>
            </w:r>
          </w:p>
          <w:p w:rsidR="00BF4CAC" w:rsidRPr="00623223" w:rsidRDefault="00D83C3E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Ｂ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工艺质量过程预警</w:t>
            </w:r>
          </w:p>
          <w:p w:rsidR="00320083" w:rsidRPr="00623223" w:rsidRDefault="00D83C3E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320083" w:rsidRPr="00623223">
              <w:rPr>
                <w:rFonts w:ascii="宋体" w:hAnsi="宋体" w:hint="eastAsia"/>
                <w:sz w:val="18"/>
                <w:szCs w:val="18"/>
              </w:rPr>
              <w:t>超标数据审查机制</w:t>
            </w:r>
          </w:p>
          <w:p w:rsidR="00BF4CAC" w:rsidRPr="00623223" w:rsidRDefault="00D83C3E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维护记录</w:t>
            </w:r>
            <w:r w:rsidR="00BF4CAC" w:rsidRPr="00623223">
              <w:rPr>
                <w:rFonts w:ascii="宋体" w:hAnsi="宋体" w:hint="eastAsia"/>
                <w:sz w:val="15"/>
                <w:szCs w:val="18"/>
              </w:rPr>
              <w:t>（一线操作工和运营公司的人员）</w:t>
            </w:r>
          </w:p>
          <w:p w:rsidR="00BF4CAC" w:rsidRPr="00623223" w:rsidRDefault="00D83C3E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统计报表</w:t>
            </w:r>
          </w:p>
        </w:tc>
        <w:tc>
          <w:tcPr>
            <w:tcW w:w="1275" w:type="dxa"/>
            <w:vMerge w:val="restart"/>
            <w:vAlign w:val="center"/>
          </w:tcPr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设备使用、维护助手、水处理助手</w:t>
            </w:r>
          </w:p>
        </w:tc>
      </w:tr>
      <w:tr w:rsidR="00623223" w:rsidRPr="00623223" w:rsidTr="0000240A">
        <w:tc>
          <w:tcPr>
            <w:tcW w:w="992" w:type="dxa"/>
            <w:vMerge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F4CAC" w:rsidRPr="00623223" w:rsidRDefault="00BF4CAC" w:rsidP="00404A5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一线操作工：负责仪器操作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3828" w:type="dxa"/>
            <w:vAlign w:val="center"/>
          </w:tcPr>
          <w:p w:rsidR="00BF4CAC" w:rsidRPr="00623223" w:rsidRDefault="00D83C3E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设备用户手册</w:t>
            </w:r>
          </w:p>
          <w:p w:rsidR="00BF4CAC" w:rsidRPr="00623223" w:rsidRDefault="00D83C3E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设备常见故障诊断</w:t>
            </w:r>
          </w:p>
          <w:p w:rsidR="00BF4CAC" w:rsidRPr="00623223" w:rsidRDefault="00B771AF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Ａ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水处理知识</w:t>
            </w:r>
            <w:r w:rsidR="00BF4CAC" w:rsidRPr="00623223">
              <w:rPr>
                <w:rFonts w:ascii="宋体" w:hAnsi="宋体" w:hint="eastAsia"/>
                <w:sz w:val="15"/>
                <w:szCs w:val="18"/>
              </w:rPr>
              <w:t>（跟检测指标相关联）</w:t>
            </w:r>
          </w:p>
          <w:p w:rsidR="00BF4CAC" w:rsidRPr="00623223" w:rsidRDefault="00D83C3E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维护记录</w:t>
            </w:r>
          </w:p>
          <w:p w:rsidR="00BF4CAC" w:rsidRPr="00623223" w:rsidRDefault="00D83C3E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Ｂ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设备预警</w:t>
            </w:r>
          </w:p>
          <w:p w:rsidR="00BF4CAC" w:rsidRPr="00623223" w:rsidRDefault="00D83C3E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Ｂ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工艺质量过程预警</w:t>
            </w:r>
          </w:p>
        </w:tc>
        <w:tc>
          <w:tcPr>
            <w:tcW w:w="1275" w:type="dxa"/>
            <w:vMerge/>
            <w:vAlign w:val="center"/>
          </w:tcPr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623223" w:rsidRPr="00623223" w:rsidTr="0000240A">
        <w:tc>
          <w:tcPr>
            <w:tcW w:w="992" w:type="dxa"/>
            <w:vMerge w:val="restart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第三方</w:t>
            </w:r>
          </w:p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运营企业</w:t>
            </w:r>
          </w:p>
        </w:tc>
        <w:tc>
          <w:tcPr>
            <w:tcW w:w="1701" w:type="dxa"/>
            <w:vAlign w:val="center"/>
          </w:tcPr>
          <w:p w:rsidR="00BF4CAC" w:rsidRPr="00623223" w:rsidRDefault="00BF4CAC" w:rsidP="00404A5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运营工程师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浏览器</w:t>
            </w:r>
          </w:p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3828" w:type="dxa"/>
            <w:vAlign w:val="center"/>
          </w:tcPr>
          <w:p w:rsidR="00D97480" w:rsidRPr="00623223" w:rsidRDefault="00D97480" w:rsidP="00D97480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Ｓ策略定义</w:t>
            </w:r>
          </w:p>
          <w:p w:rsidR="00D97480" w:rsidRPr="00623223" w:rsidRDefault="00D97480" w:rsidP="00D97480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Ｓ策略执行</w:t>
            </w:r>
          </w:p>
          <w:p w:rsidR="00BF4CAC" w:rsidRPr="00623223" w:rsidRDefault="00680452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Ｂ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设备状态</w:t>
            </w:r>
          </w:p>
          <w:p w:rsidR="00BF4CAC" w:rsidRPr="00623223" w:rsidRDefault="00680452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维护记录</w:t>
            </w:r>
          </w:p>
          <w:p w:rsidR="00BF4CAC" w:rsidRPr="00623223" w:rsidRDefault="000E2225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680452" w:rsidRPr="00623223">
              <w:rPr>
                <w:rFonts w:ascii="宋体" w:hAnsi="宋体" w:hint="eastAsia"/>
                <w:sz w:val="18"/>
                <w:szCs w:val="18"/>
              </w:rPr>
              <w:t>远程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设备维护</w:t>
            </w:r>
          </w:p>
          <w:p w:rsidR="00BF4CAC" w:rsidRPr="00623223" w:rsidRDefault="003D723F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6A1781">
              <w:rPr>
                <w:rFonts w:ascii="宋体" w:hAnsi="宋体" w:hint="eastAsia"/>
                <w:sz w:val="18"/>
                <w:szCs w:val="18"/>
              </w:rPr>
              <w:t>远程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故障诊断</w:t>
            </w:r>
          </w:p>
          <w:p w:rsidR="00BF4CAC" w:rsidRPr="00623223" w:rsidRDefault="003D723F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运营维护登记</w:t>
            </w:r>
            <w:r w:rsidR="00BF4CAC" w:rsidRPr="00623223">
              <w:rPr>
                <w:rFonts w:ascii="宋体" w:hAnsi="宋体" w:hint="eastAsia"/>
                <w:sz w:val="15"/>
                <w:szCs w:val="18"/>
              </w:rPr>
              <w:t>（操作规程要求）</w:t>
            </w:r>
          </w:p>
        </w:tc>
        <w:tc>
          <w:tcPr>
            <w:tcW w:w="1275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设备运营、维护助手</w:t>
            </w:r>
          </w:p>
        </w:tc>
      </w:tr>
      <w:tr w:rsidR="00623223" w:rsidRPr="00623223" w:rsidTr="0000240A">
        <w:tc>
          <w:tcPr>
            <w:tcW w:w="992" w:type="dxa"/>
            <w:vMerge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F4CAC" w:rsidRPr="00623223" w:rsidRDefault="00BF4CAC" w:rsidP="00404A5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运营管理者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浏览器</w:t>
            </w:r>
          </w:p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手机（区域运营监控中心</w:t>
            </w:r>
            <w:r w:rsidRPr="00623223">
              <w:rPr>
                <w:rFonts w:ascii="宋体" w:hAnsi="宋体"/>
                <w:sz w:val="18"/>
                <w:szCs w:val="18"/>
              </w:rPr>
              <w:t>）</w:t>
            </w:r>
          </w:p>
        </w:tc>
        <w:tc>
          <w:tcPr>
            <w:tcW w:w="3828" w:type="dxa"/>
            <w:vAlign w:val="center"/>
          </w:tcPr>
          <w:p w:rsidR="00A86E45" w:rsidRPr="00623223" w:rsidRDefault="00A86E45" w:rsidP="00A86E45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Ｓ策略定义</w:t>
            </w:r>
          </w:p>
          <w:p w:rsidR="00A86E45" w:rsidRPr="00623223" w:rsidRDefault="00A86E45" w:rsidP="00A86E45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Ｓ策略执行</w:t>
            </w:r>
          </w:p>
          <w:p w:rsidR="00BF4CAC" w:rsidRPr="00623223" w:rsidRDefault="003D723F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Ｂ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设备状态</w:t>
            </w:r>
          </w:p>
          <w:p w:rsidR="00BF4CAC" w:rsidRPr="00623223" w:rsidRDefault="003D723F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维护记录</w:t>
            </w:r>
          </w:p>
          <w:p w:rsidR="00BF4CAC" w:rsidRPr="00623223" w:rsidRDefault="003D723F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排污企业违规操作记录</w:t>
            </w:r>
            <w:r w:rsidR="00BF4CAC" w:rsidRPr="00623223">
              <w:rPr>
                <w:rFonts w:ascii="宋体" w:hAnsi="宋体" w:hint="eastAsia"/>
                <w:sz w:val="16"/>
                <w:szCs w:val="18"/>
              </w:rPr>
              <w:t>（关空调、接蒸馏水）</w:t>
            </w:r>
          </w:p>
          <w:p w:rsidR="00BF4CAC" w:rsidRPr="00623223" w:rsidRDefault="003D723F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Ｂ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设备预警</w:t>
            </w:r>
          </w:p>
          <w:p w:rsidR="00BF4CAC" w:rsidRPr="00623223" w:rsidRDefault="003D723F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Ｂ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工艺质量过程预警</w:t>
            </w:r>
          </w:p>
          <w:p w:rsidR="00BF4CAC" w:rsidRPr="00623223" w:rsidRDefault="003D723F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Ａ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本地运营优化分析</w:t>
            </w:r>
          </w:p>
          <w:p w:rsidR="00BF4CAC" w:rsidRPr="00623223" w:rsidRDefault="003D723F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Ａ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绩效考核记录</w:t>
            </w:r>
            <w:r w:rsidR="00BF4CAC" w:rsidRPr="00623223">
              <w:rPr>
                <w:rFonts w:ascii="宋体" w:hAnsi="宋体" w:hint="eastAsia"/>
                <w:sz w:val="15"/>
                <w:szCs w:val="18"/>
              </w:rPr>
              <w:t>（按人统计）</w:t>
            </w:r>
          </w:p>
          <w:p w:rsidR="00BF4CAC" w:rsidRPr="00623223" w:rsidRDefault="003D723F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超标数据审查机制</w:t>
            </w:r>
          </w:p>
          <w:p w:rsidR="00BF4CAC" w:rsidRPr="00623223" w:rsidRDefault="003D723F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lastRenderedPageBreak/>
              <w:t>Ａ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运营维护检查</w:t>
            </w:r>
            <w:r w:rsidR="00BF4CAC" w:rsidRPr="00623223">
              <w:rPr>
                <w:rFonts w:ascii="宋体" w:hAnsi="宋体" w:hint="eastAsia"/>
                <w:sz w:val="15"/>
                <w:szCs w:val="18"/>
              </w:rPr>
              <w:t>（检查运营工程师的操作记录）</w:t>
            </w:r>
          </w:p>
        </w:tc>
        <w:tc>
          <w:tcPr>
            <w:tcW w:w="1275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lastRenderedPageBreak/>
              <w:t>区域运营管理助手</w:t>
            </w:r>
          </w:p>
        </w:tc>
      </w:tr>
      <w:tr w:rsidR="00623223" w:rsidRPr="00623223" w:rsidTr="0000240A">
        <w:tc>
          <w:tcPr>
            <w:tcW w:w="992" w:type="dxa"/>
            <w:vMerge w:val="restart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lastRenderedPageBreak/>
              <w:t>环保厅局市领导</w:t>
            </w:r>
          </w:p>
        </w:tc>
        <w:tc>
          <w:tcPr>
            <w:tcW w:w="1701" w:type="dxa"/>
            <w:vAlign w:val="center"/>
          </w:tcPr>
          <w:p w:rsidR="00BF4CAC" w:rsidRPr="00623223" w:rsidRDefault="00BF4CAC" w:rsidP="00404A5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各业务科室（监测站、信息中心）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浏览器</w:t>
            </w:r>
          </w:p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3828" w:type="dxa"/>
            <w:vAlign w:val="center"/>
          </w:tcPr>
          <w:p w:rsidR="00BF4CAC" w:rsidRPr="00623223" w:rsidRDefault="004656A1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Ａ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设备比对</w:t>
            </w:r>
          </w:p>
          <w:p w:rsidR="00BF4CAC" w:rsidRPr="00623223" w:rsidRDefault="004656A1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Ａ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设备验收</w:t>
            </w:r>
            <w:r w:rsidR="00BF4CAC" w:rsidRPr="00623223">
              <w:rPr>
                <w:rFonts w:ascii="宋体" w:hAnsi="宋体" w:hint="eastAsia"/>
                <w:sz w:val="15"/>
                <w:szCs w:val="18"/>
              </w:rPr>
              <w:t>（设备上线后需要验收）</w:t>
            </w:r>
          </w:p>
          <w:p w:rsidR="00BF4CAC" w:rsidRPr="00623223" w:rsidRDefault="004656A1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Ａ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设备查询</w:t>
            </w:r>
          </w:p>
        </w:tc>
        <w:tc>
          <w:tcPr>
            <w:tcW w:w="1275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数据有效性审核、动态管理</w:t>
            </w:r>
          </w:p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简化流程，方便信息查询</w:t>
            </w:r>
          </w:p>
        </w:tc>
      </w:tr>
      <w:tr w:rsidR="00623223" w:rsidRPr="00623223" w:rsidTr="0000240A">
        <w:tc>
          <w:tcPr>
            <w:tcW w:w="992" w:type="dxa"/>
            <w:vMerge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F4CAC" w:rsidRPr="00623223" w:rsidRDefault="00BF4CAC" w:rsidP="00404A5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局长、市长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浏览器</w:t>
            </w:r>
          </w:p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3828" w:type="dxa"/>
            <w:vAlign w:val="center"/>
          </w:tcPr>
          <w:p w:rsidR="00BF4CAC" w:rsidRPr="00623223" w:rsidRDefault="004656A1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Ａ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区域污染事故预警</w:t>
            </w:r>
          </w:p>
          <w:p w:rsidR="00BF4CAC" w:rsidRPr="00623223" w:rsidRDefault="004656A1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Ａ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应急专家库</w:t>
            </w:r>
          </w:p>
          <w:p w:rsidR="00BF4CAC" w:rsidRPr="00623223" w:rsidRDefault="004656A1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Ａ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现场视频</w:t>
            </w:r>
          </w:p>
        </w:tc>
        <w:tc>
          <w:tcPr>
            <w:tcW w:w="1275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环境事故预警、应急专家库、实时视频</w:t>
            </w:r>
          </w:p>
        </w:tc>
      </w:tr>
      <w:tr w:rsidR="00623223" w:rsidRPr="00623223" w:rsidTr="0000240A">
        <w:tc>
          <w:tcPr>
            <w:tcW w:w="992" w:type="dxa"/>
            <w:vMerge w:val="restart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厚天</w:t>
            </w:r>
          </w:p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工业</w:t>
            </w:r>
          </w:p>
        </w:tc>
        <w:tc>
          <w:tcPr>
            <w:tcW w:w="1701" w:type="dxa"/>
            <w:vAlign w:val="center"/>
          </w:tcPr>
          <w:p w:rsidR="00BF4CAC" w:rsidRPr="00623223" w:rsidRDefault="00BF4CAC" w:rsidP="00404A5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现场工程师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浏览器</w:t>
            </w:r>
          </w:p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3828" w:type="dxa"/>
            <w:vAlign w:val="center"/>
          </w:tcPr>
          <w:p w:rsidR="001D1812" w:rsidRPr="00623223" w:rsidRDefault="001D1812" w:rsidP="001D181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Ｓ策略定义</w:t>
            </w:r>
          </w:p>
          <w:p w:rsidR="001D1812" w:rsidRPr="00623223" w:rsidRDefault="001D1812" w:rsidP="001D181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Ｓ策略执行</w:t>
            </w:r>
          </w:p>
          <w:p w:rsidR="00BF4CAC" w:rsidRPr="00623223" w:rsidRDefault="00340415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远程</w:t>
            </w:r>
            <w:r w:rsidR="002E2C7D">
              <w:rPr>
                <w:rFonts w:ascii="宋体" w:hAnsi="宋体" w:hint="eastAsia"/>
                <w:sz w:val="18"/>
                <w:szCs w:val="18"/>
              </w:rPr>
              <w:t>故障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诊断</w:t>
            </w:r>
          </w:p>
          <w:p w:rsidR="00BF4CAC" w:rsidRPr="00623223" w:rsidRDefault="00340415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远程</w:t>
            </w:r>
            <w:r w:rsidR="002E2C7D">
              <w:rPr>
                <w:rFonts w:ascii="宋体" w:hAnsi="宋体" w:hint="eastAsia"/>
                <w:sz w:val="18"/>
                <w:szCs w:val="18"/>
              </w:rPr>
              <w:t>设备</w:t>
            </w:r>
            <w:bookmarkStart w:id="0" w:name="_GoBack"/>
            <w:bookmarkEnd w:id="0"/>
            <w:r w:rsidR="00BF4CAC" w:rsidRPr="00623223">
              <w:rPr>
                <w:rFonts w:ascii="宋体" w:hAnsi="宋体" w:hint="eastAsia"/>
                <w:sz w:val="18"/>
                <w:szCs w:val="18"/>
              </w:rPr>
              <w:t>维护</w:t>
            </w:r>
            <w:r w:rsidR="00BF4CAC" w:rsidRPr="00623223">
              <w:rPr>
                <w:rFonts w:ascii="宋体" w:hAnsi="宋体" w:hint="eastAsia"/>
                <w:sz w:val="15"/>
                <w:szCs w:val="18"/>
              </w:rPr>
              <w:t>（标定、清洗）</w:t>
            </w:r>
          </w:p>
          <w:p w:rsidR="00BF4CAC" w:rsidRPr="00623223" w:rsidRDefault="00340415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现场服务登记</w:t>
            </w:r>
          </w:p>
          <w:p w:rsidR="00BF4CAC" w:rsidRPr="00623223" w:rsidRDefault="00340415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设备专家库支持</w:t>
            </w:r>
          </w:p>
        </w:tc>
        <w:tc>
          <w:tcPr>
            <w:tcW w:w="1275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设备故障诊断助手、维护提醒</w:t>
            </w:r>
          </w:p>
        </w:tc>
      </w:tr>
      <w:tr w:rsidR="00623223" w:rsidRPr="00623223" w:rsidTr="0000240A">
        <w:tc>
          <w:tcPr>
            <w:tcW w:w="992" w:type="dxa"/>
            <w:vMerge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F4CAC" w:rsidRPr="00623223" w:rsidRDefault="00BF4CAC" w:rsidP="00404A5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技术服务中心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浏览器</w:t>
            </w:r>
          </w:p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3828" w:type="dxa"/>
            <w:vAlign w:val="center"/>
          </w:tcPr>
          <w:p w:rsidR="001D1812" w:rsidRPr="00623223" w:rsidRDefault="001D1812" w:rsidP="001D181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Ｓ策略定义</w:t>
            </w:r>
          </w:p>
          <w:p w:rsidR="001D1812" w:rsidRPr="00623223" w:rsidRDefault="001D1812" w:rsidP="001D181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Ｓ策略执行</w:t>
            </w:r>
          </w:p>
          <w:p w:rsidR="00BF4CAC" w:rsidRPr="00623223" w:rsidRDefault="00340415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管理调度</w:t>
            </w:r>
            <w:r w:rsidR="00BF4CAC" w:rsidRPr="00623223">
              <w:rPr>
                <w:rFonts w:ascii="宋体" w:hAnsi="宋体" w:hint="eastAsia"/>
                <w:sz w:val="15"/>
                <w:szCs w:val="18"/>
              </w:rPr>
              <w:t>（设备管理、人员管理）</w:t>
            </w:r>
          </w:p>
          <w:p w:rsidR="00BF4CAC" w:rsidRPr="00623223" w:rsidRDefault="00340415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远程</w:t>
            </w:r>
            <w:r w:rsidR="00A32E64">
              <w:rPr>
                <w:rFonts w:ascii="宋体" w:hAnsi="宋体" w:hint="eastAsia"/>
                <w:sz w:val="18"/>
                <w:szCs w:val="18"/>
              </w:rPr>
              <w:t>故障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诊断</w:t>
            </w:r>
          </w:p>
          <w:p w:rsidR="00BF4CAC" w:rsidRPr="00623223" w:rsidRDefault="00340415" w:rsidP="007C5434">
            <w:pPr>
              <w:spacing w:line="300" w:lineRule="auto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A32E64">
              <w:rPr>
                <w:rFonts w:ascii="宋体" w:hAnsi="宋体" w:hint="eastAsia"/>
                <w:sz w:val="18"/>
                <w:szCs w:val="18"/>
              </w:rPr>
              <w:t>远程设备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维护</w:t>
            </w:r>
            <w:r w:rsidR="00BF4CAC" w:rsidRPr="00623223">
              <w:rPr>
                <w:rFonts w:ascii="宋体" w:hAnsi="宋体" w:hint="eastAsia"/>
                <w:sz w:val="15"/>
                <w:szCs w:val="18"/>
              </w:rPr>
              <w:t>（标定、清洗）</w:t>
            </w:r>
          </w:p>
          <w:p w:rsidR="00BF4CAC" w:rsidRPr="00623223" w:rsidRDefault="00340415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人工分析</w:t>
            </w:r>
          </w:p>
          <w:p w:rsidR="00BF4CAC" w:rsidRPr="00623223" w:rsidRDefault="00340415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数据备份</w:t>
            </w:r>
            <w:r w:rsidRPr="00623223">
              <w:rPr>
                <w:rFonts w:ascii="宋体" w:hAnsi="宋体" w:hint="eastAsia"/>
                <w:sz w:val="18"/>
                <w:szCs w:val="18"/>
              </w:rPr>
              <w:t>（仪器维修时，数据上传、下载）</w:t>
            </w:r>
          </w:p>
        </w:tc>
        <w:tc>
          <w:tcPr>
            <w:tcW w:w="1275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设备故障信息统计、服务调度及分析</w:t>
            </w:r>
          </w:p>
        </w:tc>
      </w:tr>
      <w:tr w:rsidR="00623223" w:rsidRPr="00623223" w:rsidTr="0000240A">
        <w:tc>
          <w:tcPr>
            <w:tcW w:w="992" w:type="dxa"/>
            <w:vMerge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F4CAC" w:rsidRPr="00623223" w:rsidRDefault="00BF4CAC" w:rsidP="00404A5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生产中心和研发中心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浏览器</w:t>
            </w:r>
          </w:p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3828" w:type="dxa"/>
            <w:vAlign w:val="center"/>
          </w:tcPr>
          <w:p w:rsidR="00BF4CAC" w:rsidRPr="00623223" w:rsidRDefault="0029770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策略</w:t>
            </w:r>
            <w:r w:rsidR="00C73EF3" w:rsidRPr="00623223">
              <w:rPr>
                <w:rFonts w:ascii="宋体" w:hAnsi="宋体" w:hint="eastAsia"/>
                <w:sz w:val="18"/>
                <w:szCs w:val="18"/>
              </w:rPr>
              <w:t>定义</w:t>
            </w:r>
          </w:p>
          <w:p w:rsidR="005C7504" w:rsidRPr="00623223" w:rsidRDefault="005C7504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7C278F" w:rsidRPr="00623223">
              <w:rPr>
                <w:rFonts w:ascii="宋体" w:hAnsi="宋体" w:hint="eastAsia"/>
                <w:sz w:val="18"/>
                <w:szCs w:val="18"/>
              </w:rPr>
              <w:t>策略执行</w:t>
            </w:r>
          </w:p>
          <w:p w:rsidR="00BF4CAC" w:rsidRPr="00623223" w:rsidRDefault="0029770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质检报告</w:t>
            </w:r>
          </w:p>
          <w:p w:rsidR="00BF4CAC" w:rsidRPr="00623223" w:rsidRDefault="0029770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Ｓ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生产数据统计分析</w:t>
            </w:r>
          </w:p>
        </w:tc>
        <w:tc>
          <w:tcPr>
            <w:tcW w:w="1275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623223" w:rsidRPr="00623223" w:rsidTr="0000240A">
        <w:tc>
          <w:tcPr>
            <w:tcW w:w="992" w:type="dxa"/>
            <w:vMerge w:val="restart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人工智能主脑</w:t>
            </w:r>
          </w:p>
        </w:tc>
        <w:tc>
          <w:tcPr>
            <w:tcW w:w="1701" w:type="dxa"/>
            <w:vAlign w:val="center"/>
          </w:tcPr>
          <w:p w:rsidR="00BF4CAC" w:rsidRPr="00623223" w:rsidRDefault="00BF4CAC" w:rsidP="00404A5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云服务数据中心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分布式云服务器</w:t>
            </w:r>
          </w:p>
        </w:tc>
        <w:tc>
          <w:tcPr>
            <w:tcW w:w="3828" w:type="dxa"/>
            <w:vAlign w:val="center"/>
          </w:tcPr>
          <w:p w:rsidR="00BF4CAC" w:rsidRPr="00623223" w:rsidRDefault="00CD5C97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Ｂ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数据存储</w:t>
            </w:r>
          </w:p>
          <w:p w:rsidR="00BF4CAC" w:rsidRPr="00623223" w:rsidRDefault="00CD5C97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Ｂ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数据汇总</w:t>
            </w:r>
          </w:p>
        </w:tc>
        <w:tc>
          <w:tcPr>
            <w:tcW w:w="1275" w:type="dxa"/>
            <w:vMerge w:val="restart"/>
            <w:vAlign w:val="center"/>
          </w:tcPr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为水处理和物料采购提供大数据挖掘服务</w:t>
            </w:r>
          </w:p>
          <w:p w:rsidR="00BF4CAC" w:rsidRPr="00623223" w:rsidRDefault="00BF4CAC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允许不同的用户根据自身的业务需求制订管理或运营“策</w:t>
            </w:r>
            <w:r w:rsidRPr="00623223">
              <w:rPr>
                <w:rFonts w:ascii="宋体" w:hAnsi="宋体" w:hint="eastAsia"/>
                <w:sz w:val="18"/>
                <w:szCs w:val="18"/>
              </w:rPr>
              <w:lastRenderedPageBreak/>
              <w:t>略”</w:t>
            </w:r>
          </w:p>
        </w:tc>
      </w:tr>
      <w:tr w:rsidR="00623223" w:rsidRPr="00623223" w:rsidTr="0000240A">
        <w:tc>
          <w:tcPr>
            <w:tcW w:w="992" w:type="dxa"/>
            <w:vMerge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F4CAC" w:rsidRPr="00623223" w:rsidRDefault="00BF4CAC" w:rsidP="00404A52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人工智能协作中心</w:t>
            </w:r>
          </w:p>
        </w:tc>
        <w:tc>
          <w:tcPr>
            <w:tcW w:w="992" w:type="dxa"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分布式云服务器</w:t>
            </w:r>
          </w:p>
        </w:tc>
        <w:tc>
          <w:tcPr>
            <w:tcW w:w="3828" w:type="dxa"/>
            <w:vAlign w:val="center"/>
          </w:tcPr>
          <w:p w:rsidR="00BF4CAC" w:rsidRPr="00623223" w:rsidRDefault="0043611B" w:rsidP="007C5434">
            <w:pPr>
              <w:spacing w:line="300" w:lineRule="auto"/>
              <w:jc w:val="left"/>
              <w:rPr>
                <w:rFonts w:ascii="宋体" w:hAnsi="宋体"/>
                <w:sz w:val="18"/>
                <w:szCs w:val="18"/>
              </w:rPr>
            </w:pPr>
            <w:r w:rsidRPr="00623223">
              <w:rPr>
                <w:rFonts w:ascii="宋体" w:hAnsi="宋体" w:hint="eastAsia"/>
                <w:sz w:val="18"/>
                <w:szCs w:val="18"/>
              </w:rPr>
              <w:t>Ａ</w:t>
            </w:r>
            <w:r w:rsidR="00BF4CAC" w:rsidRPr="00623223">
              <w:rPr>
                <w:rFonts w:ascii="宋体" w:hAnsi="宋体" w:hint="eastAsia"/>
                <w:sz w:val="18"/>
                <w:szCs w:val="18"/>
              </w:rPr>
              <w:t>数据分析及服务</w:t>
            </w:r>
          </w:p>
        </w:tc>
        <w:tc>
          <w:tcPr>
            <w:tcW w:w="1275" w:type="dxa"/>
            <w:vMerge/>
            <w:vAlign w:val="center"/>
          </w:tcPr>
          <w:p w:rsidR="00BF4CAC" w:rsidRPr="00623223" w:rsidRDefault="00BF4CAC" w:rsidP="007C5434">
            <w:pPr>
              <w:spacing w:line="30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D2621" w:rsidRPr="000D2621" w:rsidRDefault="000D2621" w:rsidP="000D2621">
      <w:pPr>
        <w:pStyle w:val="a0"/>
        <w:ind w:firstLine="420"/>
      </w:pPr>
    </w:p>
    <w:sectPr w:rsidR="000D2621" w:rsidRPr="000D2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946" w:rsidRDefault="00CA6946" w:rsidP="00BE147A">
      <w:r>
        <w:separator/>
      </w:r>
    </w:p>
  </w:endnote>
  <w:endnote w:type="continuationSeparator" w:id="0">
    <w:p w:rsidR="00CA6946" w:rsidRDefault="00CA6946" w:rsidP="00BE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946" w:rsidRDefault="00CA6946" w:rsidP="00BE147A">
      <w:r>
        <w:separator/>
      </w:r>
    </w:p>
  </w:footnote>
  <w:footnote w:type="continuationSeparator" w:id="0">
    <w:p w:rsidR="00CA6946" w:rsidRDefault="00CA6946" w:rsidP="00BE1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190"/>
    <w:multiLevelType w:val="multilevel"/>
    <w:tmpl w:val="DE3C3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02376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23A75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0F"/>
    <w:rsid w:val="0000240A"/>
    <w:rsid w:val="0000421E"/>
    <w:rsid w:val="00023B22"/>
    <w:rsid w:val="000D2621"/>
    <w:rsid w:val="000E2225"/>
    <w:rsid w:val="00104641"/>
    <w:rsid w:val="0012607A"/>
    <w:rsid w:val="001D1812"/>
    <w:rsid w:val="001D625B"/>
    <w:rsid w:val="0028230F"/>
    <w:rsid w:val="0029770C"/>
    <w:rsid w:val="002D7A59"/>
    <w:rsid w:val="002E2C7D"/>
    <w:rsid w:val="002F6E15"/>
    <w:rsid w:val="003007B8"/>
    <w:rsid w:val="003161D1"/>
    <w:rsid w:val="00320083"/>
    <w:rsid w:val="00340415"/>
    <w:rsid w:val="003B36EE"/>
    <w:rsid w:val="003D723F"/>
    <w:rsid w:val="00401296"/>
    <w:rsid w:val="00404A52"/>
    <w:rsid w:val="00435256"/>
    <w:rsid w:val="0043611B"/>
    <w:rsid w:val="004656A1"/>
    <w:rsid w:val="004C29DB"/>
    <w:rsid w:val="00560D8A"/>
    <w:rsid w:val="005C7504"/>
    <w:rsid w:val="00623223"/>
    <w:rsid w:val="00680452"/>
    <w:rsid w:val="006A1781"/>
    <w:rsid w:val="007821C5"/>
    <w:rsid w:val="007C278F"/>
    <w:rsid w:val="008D7632"/>
    <w:rsid w:val="00A32E64"/>
    <w:rsid w:val="00A50E7E"/>
    <w:rsid w:val="00A81060"/>
    <w:rsid w:val="00A86E45"/>
    <w:rsid w:val="00B5347D"/>
    <w:rsid w:val="00B56B0B"/>
    <w:rsid w:val="00B618FF"/>
    <w:rsid w:val="00B771AF"/>
    <w:rsid w:val="00B832B4"/>
    <w:rsid w:val="00BE147A"/>
    <w:rsid w:val="00BF4CAC"/>
    <w:rsid w:val="00C02DE7"/>
    <w:rsid w:val="00C32467"/>
    <w:rsid w:val="00C73EF3"/>
    <w:rsid w:val="00CA6946"/>
    <w:rsid w:val="00CD5C97"/>
    <w:rsid w:val="00D01D20"/>
    <w:rsid w:val="00D83C3E"/>
    <w:rsid w:val="00D94286"/>
    <w:rsid w:val="00D97480"/>
    <w:rsid w:val="00DE13CB"/>
    <w:rsid w:val="00E153B1"/>
    <w:rsid w:val="00E224DD"/>
    <w:rsid w:val="00E35ACE"/>
    <w:rsid w:val="00EF6736"/>
    <w:rsid w:val="00F3757C"/>
    <w:rsid w:val="00F40D6B"/>
    <w:rsid w:val="00F97D39"/>
    <w:rsid w:val="00F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07A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DE13CB"/>
    <w:pPr>
      <w:keepNext/>
      <w:keepLines/>
      <w:numPr>
        <w:numId w:val="3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DE13CB"/>
    <w:pPr>
      <w:keepNext/>
      <w:keepLines/>
      <w:numPr>
        <w:ilvl w:val="1"/>
        <w:numId w:val="6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E13CB"/>
    <w:pPr>
      <w:keepNext/>
      <w:keepLines/>
      <w:numPr>
        <w:ilvl w:val="2"/>
        <w:numId w:val="6"/>
      </w:num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18FF"/>
    <w:pPr>
      <w:keepNext/>
      <w:keepLines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36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E13CB"/>
    <w:rPr>
      <w:b/>
      <w:bCs/>
      <w:kern w:val="44"/>
      <w:sz w:val="28"/>
      <w:szCs w:val="44"/>
    </w:rPr>
  </w:style>
  <w:style w:type="paragraph" w:styleId="a4">
    <w:name w:val="Title"/>
    <w:basedOn w:val="a"/>
    <w:next w:val="a"/>
    <w:link w:val="Char"/>
    <w:uiPriority w:val="10"/>
    <w:qFormat/>
    <w:rsid w:val="003B36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3B36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DE13C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DE13CB"/>
    <w:rPr>
      <w:b/>
      <w:bCs/>
      <w:szCs w:val="32"/>
    </w:rPr>
  </w:style>
  <w:style w:type="character" w:customStyle="1" w:styleId="4Char">
    <w:name w:val="标题 4 Char"/>
    <w:basedOn w:val="a1"/>
    <w:link w:val="4"/>
    <w:uiPriority w:val="9"/>
    <w:rsid w:val="00B618FF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3B36EE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3B36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B36EE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B36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B36EE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3B36EE"/>
    <w:rPr>
      <w:rFonts w:asciiTheme="majorHAnsi" w:eastAsia="黑体" w:hAnsiTheme="majorHAnsi" w:cstheme="majorBidi"/>
      <w:sz w:val="20"/>
      <w:szCs w:val="20"/>
    </w:rPr>
  </w:style>
  <w:style w:type="paragraph" w:styleId="a6">
    <w:name w:val="Subtitle"/>
    <w:basedOn w:val="a"/>
    <w:next w:val="a"/>
    <w:link w:val="Char0"/>
    <w:uiPriority w:val="11"/>
    <w:qFormat/>
    <w:rsid w:val="003B36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6"/>
    <w:uiPriority w:val="11"/>
    <w:rsid w:val="003B36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uiPriority w:val="22"/>
    <w:qFormat/>
    <w:rsid w:val="003B36EE"/>
    <w:rPr>
      <w:b/>
      <w:bCs/>
    </w:rPr>
  </w:style>
  <w:style w:type="character" w:styleId="a8">
    <w:name w:val="Emphasis"/>
    <w:uiPriority w:val="20"/>
    <w:qFormat/>
    <w:rsid w:val="003B36EE"/>
    <w:rPr>
      <w:i/>
      <w:iCs/>
    </w:rPr>
  </w:style>
  <w:style w:type="paragraph" w:styleId="a9">
    <w:name w:val="No Spacing"/>
    <w:basedOn w:val="a"/>
    <w:link w:val="Char1"/>
    <w:uiPriority w:val="1"/>
    <w:qFormat/>
    <w:rsid w:val="003B36EE"/>
  </w:style>
  <w:style w:type="paragraph" w:styleId="aa">
    <w:name w:val="List Paragraph"/>
    <w:basedOn w:val="a"/>
    <w:uiPriority w:val="34"/>
    <w:qFormat/>
    <w:rsid w:val="003B36EE"/>
    <w:pPr>
      <w:ind w:firstLineChars="200" w:firstLine="420"/>
    </w:pPr>
  </w:style>
  <w:style w:type="paragraph" w:styleId="ab">
    <w:name w:val="Quote"/>
    <w:basedOn w:val="a"/>
    <w:next w:val="a"/>
    <w:link w:val="Char2"/>
    <w:uiPriority w:val="29"/>
    <w:qFormat/>
    <w:rsid w:val="003B36EE"/>
    <w:rPr>
      <w:i/>
      <w:iCs/>
      <w:color w:val="000000" w:themeColor="text1"/>
    </w:rPr>
  </w:style>
  <w:style w:type="character" w:customStyle="1" w:styleId="Char2">
    <w:name w:val="引用 Char"/>
    <w:basedOn w:val="a1"/>
    <w:link w:val="ab"/>
    <w:uiPriority w:val="29"/>
    <w:rsid w:val="003B36EE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3B36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c"/>
    <w:uiPriority w:val="30"/>
    <w:rsid w:val="003B36EE"/>
    <w:rPr>
      <w:b/>
      <w:bCs/>
      <w:i/>
      <w:iCs/>
      <w:color w:val="4F81BD" w:themeColor="accent1"/>
    </w:rPr>
  </w:style>
  <w:style w:type="character" w:styleId="ad">
    <w:name w:val="Subtle Emphasis"/>
    <w:uiPriority w:val="19"/>
    <w:qFormat/>
    <w:rsid w:val="003B36EE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3B36EE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B36EE"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sid w:val="003B36E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uiPriority w:val="33"/>
    <w:qFormat/>
    <w:rsid w:val="003B36E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B36EE"/>
    <w:pPr>
      <w:outlineLvl w:val="9"/>
    </w:pPr>
  </w:style>
  <w:style w:type="character" w:customStyle="1" w:styleId="Char1">
    <w:name w:val="无间隔 Char"/>
    <w:basedOn w:val="a1"/>
    <w:link w:val="a9"/>
    <w:uiPriority w:val="1"/>
    <w:rsid w:val="003B36EE"/>
  </w:style>
  <w:style w:type="paragraph" w:styleId="af2">
    <w:name w:val="Body Text"/>
    <w:basedOn w:val="a"/>
    <w:link w:val="Char4"/>
    <w:uiPriority w:val="99"/>
    <w:semiHidden/>
    <w:unhideWhenUsed/>
    <w:rsid w:val="003B36EE"/>
    <w:pPr>
      <w:spacing w:after="120"/>
    </w:pPr>
  </w:style>
  <w:style w:type="character" w:customStyle="1" w:styleId="Char4">
    <w:name w:val="正文文本 Char"/>
    <w:basedOn w:val="a1"/>
    <w:link w:val="af2"/>
    <w:uiPriority w:val="99"/>
    <w:semiHidden/>
    <w:rsid w:val="003B36EE"/>
  </w:style>
  <w:style w:type="paragraph" w:styleId="a0">
    <w:name w:val="Body Text First Indent"/>
    <w:basedOn w:val="af2"/>
    <w:link w:val="Char5"/>
    <w:qFormat/>
    <w:rsid w:val="003B36EE"/>
    <w:pPr>
      <w:ind w:firstLineChars="200" w:firstLine="200"/>
    </w:pPr>
  </w:style>
  <w:style w:type="character" w:customStyle="1" w:styleId="Char5">
    <w:name w:val="正文首行缩进 Char"/>
    <w:basedOn w:val="Char4"/>
    <w:link w:val="a0"/>
    <w:rsid w:val="0012607A"/>
  </w:style>
  <w:style w:type="paragraph" w:styleId="af3">
    <w:name w:val="header"/>
    <w:basedOn w:val="a"/>
    <w:link w:val="Char6"/>
    <w:uiPriority w:val="99"/>
    <w:unhideWhenUsed/>
    <w:rsid w:val="00BE1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1"/>
    <w:link w:val="af3"/>
    <w:uiPriority w:val="99"/>
    <w:rsid w:val="00BE147A"/>
    <w:rPr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BE1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1"/>
    <w:link w:val="af4"/>
    <w:uiPriority w:val="99"/>
    <w:rsid w:val="00BE147A"/>
    <w:rPr>
      <w:sz w:val="18"/>
      <w:szCs w:val="18"/>
    </w:rPr>
  </w:style>
  <w:style w:type="table" w:styleId="af5">
    <w:name w:val="Table Grid"/>
    <w:basedOn w:val="a2"/>
    <w:rsid w:val="00BF4CA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07A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DE13CB"/>
    <w:pPr>
      <w:keepNext/>
      <w:keepLines/>
      <w:numPr>
        <w:numId w:val="3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DE13CB"/>
    <w:pPr>
      <w:keepNext/>
      <w:keepLines/>
      <w:numPr>
        <w:ilvl w:val="1"/>
        <w:numId w:val="6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E13CB"/>
    <w:pPr>
      <w:keepNext/>
      <w:keepLines/>
      <w:numPr>
        <w:ilvl w:val="2"/>
        <w:numId w:val="6"/>
      </w:numPr>
      <w:spacing w:before="120" w:after="12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18FF"/>
    <w:pPr>
      <w:keepNext/>
      <w:keepLines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36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36E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E13CB"/>
    <w:rPr>
      <w:b/>
      <w:bCs/>
      <w:kern w:val="44"/>
      <w:sz w:val="28"/>
      <w:szCs w:val="44"/>
    </w:rPr>
  </w:style>
  <w:style w:type="paragraph" w:styleId="a4">
    <w:name w:val="Title"/>
    <w:basedOn w:val="a"/>
    <w:next w:val="a"/>
    <w:link w:val="Char"/>
    <w:uiPriority w:val="10"/>
    <w:qFormat/>
    <w:rsid w:val="003B36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3B36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DE13C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DE13CB"/>
    <w:rPr>
      <w:b/>
      <w:bCs/>
      <w:szCs w:val="32"/>
    </w:rPr>
  </w:style>
  <w:style w:type="character" w:customStyle="1" w:styleId="4Char">
    <w:name w:val="标题 4 Char"/>
    <w:basedOn w:val="a1"/>
    <w:link w:val="4"/>
    <w:uiPriority w:val="9"/>
    <w:rsid w:val="00B618FF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3B36EE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3B36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B36EE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B36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B36EE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3B36EE"/>
    <w:rPr>
      <w:rFonts w:asciiTheme="majorHAnsi" w:eastAsia="黑体" w:hAnsiTheme="majorHAnsi" w:cstheme="majorBidi"/>
      <w:sz w:val="20"/>
      <w:szCs w:val="20"/>
    </w:rPr>
  </w:style>
  <w:style w:type="paragraph" w:styleId="a6">
    <w:name w:val="Subtitle"/>
    <w:basedOn w:val="a"/>
    <w:next w:val="a"/>
    <w:link w:val="Char0"/>
    <w:uiPriority w:val="11"/>
    <w:qFormat/>
    <w:rsid w:val="003B36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6"/>
    <w:uiPriority w:val="11"/>
    <w:rsid w:val="003B36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uiPriority w:val="22"/>
    <w:qFormat/>
    <w:rsid w:val="003B36EE"/>
    <w:rPr>
      <w:b/>
      <w:bCs/>
    </w:rPr>
  </w:style>
  <w:style w:type="character" w:styleId="a8">
    <w:name w:val="Emphasis"/>
    <w:uiPriority w:val="20"/>
    <w:qFormat/>
    <w:rsid w:val="003B36EE"/>
    <w:rPr>
      <w:i/>
      <w:iCs/>
    </w:rPr>
  </w:style>
  <w:style w:type="paragraph" w:styleId="a9">
    <w:name w:val="No Spacing"/>
    <w:basedOn w:val="a"/>
    <w:link w:val="Char1"/>
    <w:uiPriority w:val="1"/>
    <w:qFormat/>
    <w:rsid w:val="003B36EE"/>
  </w:style>
  <w:style w:type="paragraph" w:styleId="aa">
    <w:name w:val="List Paragraph"/>
    <w:basedOn w:val="a"/>
    <w:uiPriority w:val="34"/>
    <w:qFormat/>
    <w:rsid w:val="003B36EE"/>
    <w:pPr>
      <w:ind w:firstLineChars="200" w:firstLine="420"/>
    </w:pPr>
  </w:style>
  <w:style w:type="paragraph" w:styleId="ab">
    <w:name w:val="Quote"/>
    <w:basedOn w:val="a"/>
    <w:next w:val="a"/>
    <w:link w:val="Char2"/>
    <w:uiPriority w:val="29"/>
    <w:qFormat/>
    <w:rsid w:val="003B36EE"/>
    <w:rPr>
      <w:i/>
      <w:iCs/>
      <w:color w:val="000000" w:themeColor="text1"/>
    </w:rPr>
  </w:style>
  <w:style w:type="character" w:customStyle="1" w:styleId="Char2">
    <w:name w:val="引用 Char"/>
    <w:basedOn w:val="a1"/>
    <w:link w:val="ab"/>
    <w:uiPriority w:val="29"/>
    <w:rsid w:val="003B36EE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3B36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1"/>
    <w:link w:val="ac"/>
    <w:uiPriority w:val="30"/>
    <w:rsid w:val="003B36EE"/>
    <w:rPr>
      <w:b/>
      <w:bCs/>
      <w:i/>
      <w:iCs/>
      <w:color w:val="4F81BD" w:themeColor="accent1"/>
    </w:rPr>
  </w:style>
  <w:style w:type="character" w:styleId="ad">
    <w:name w:val="Subtle Emphasis"/>
    <w:uiPriority w:val="19"/>
    <w:qFormat/>
    <w:rsid w:val="003B36EE"/>
    <w:rPr>
      <w:i/>
      <w:iCs/>
      <w:color w:val="808080" w:themeColor="text1" w:themeTint="7F"/>
    </w:rPr>
  </w:style>
  <w:style w:type="character" w:styleId="ae">
    <w:name w:val="Intense Emphasis"/>
    <w:uiPriority w:val="21"/>
    <w:qFormat/>
    <w:rsid w:val="003B36EE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B36EE"/>
    <w:rPr>
      <w:smallCaps/>
      <w:color w:val="C0504D" w:themeColor="accent2"/>
      <w:u w:val="single"/>
    </w:rPr>
  </w:style>
  <w:style w:type="character" w:styleId="af0">
    <w:name w:val="Intense Reference"/>
    <w:uiPriority w:val="32"/>
    <w:qFormat/>
    <w:rsid w:val="003B36E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uiPriority w:val="33"/>
    <w:qFormat/>
    <w:rsid w:val="003B36E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B36EE"/>
    <w:pPr>
      <w:outlineLvl w:val="9"/>
    </w:pPr>
  </w:style>
  <w:style w:type="character" w:customStyle="1" w:styleId="Char1">
    <w:name w:val="无间隔 Char"/>
    <w:basedOn w:val="a1"/>
    <w:link w:val="a9"/>
    <w:uiPriority w:val="1"/>
    <w:rsid w:val="003B36EE"/>
  </w:style>
  <w:style w:type="paragraph" w:styleId="af2">
    <w:name w:val="Body Text"/>
    <w:basedOn w:val="a"/>
    <w:link w:val="Char4"/>
    <w:uiPriority w:val="99"/>
    <w:semiHidden/>
    <w:unhideWhenUsed/>
    <w:rsid w:val="003B36EE"/>
    <w:pPr>
      <w:spacing w:after="120"/>
    </w:pPr>
  </w:style>
  <w:style w:type="character" w:customStyle="1" w:styleId="Char4">
    <w:name w:val="正文文本 Char"/>
    <w:basedOn w:val="a1"/>
    <w:link w:val="af2"/>
    <w:uiPriority w:val="99"/>
    <w:semiHidden/>
    <w:rsid w:val="003B36EE"/>
  </w:style>
  <w:style w:type="paragraph" w:styleId="a0">
    <w:name w:val="Body Text First Indent"/>
    <w:basedOn w:val="af2"/>
    <w:link w:val="Char5"/>
    <w:qFormat/>
    <w:rsid w:val="003B36EE"/>
    <w:pPr>
      <w:ind w:firstLineChars="200" w:firstLine="200"/>
    </w:pPr>
  </w:style>
  <w:style w:type="character" w:customStyle="1" w:styleId="Char5">
    <w:name w:val="正文首行缩进 Char"/>
    <w:basedOn w:val="Char4"/>
    <w:link w:val="a0"/>
    <w:rsid w:val="0012607A"/>
  </w:style>
  <w:style w:type="paragraph" w:styleId="af3">
    <w:name w:val="header"/>
    <w:basedOn w:val="a"/>
    <w:link w:val="Char6"/>
    <w:uiPriority w:val="99"/>
    <w:unhideWhenUsed/>
    <w:rsid w:val="00BE1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1"/>
    <w:link w:val="af3"/>
    <w:uiPriority w:val="99"/>
    <w:rsid w:val="00BE147A"/>
    <w:rPr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BE1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7">
    <w:name w:val="页脚 Char"/>
    <w:basedOn w:val="a1"/>
    <w:link w:val="af4"/>
    <w:uiPriority w:val="99"/>
    <w:rsid w:val="00BE147A"/>
    <w:rPr>
      <w:sz w:val="18"/>
      <w:szCs w:val="18"/>
    </w:rPr>
  </w:style>
  <w:style w:type="table" w:styleId="af5">
    <w:name w:val="Table Grid"/>
    <w:basedOn w:val="a2"/>
    <w:rsid w:val="00BF4CA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jc\Documents\&#36719;&#20214;&#35774;&#35745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软件设计文档模板.dotx</Template>
  <TotalTime>44</TotalTime>
  <Pages>3</Pages>
  <Words>145</Words>
  <Characters>832</Characters>
  <Application>Microsoft Office Word</Application>
  <DocSecurity>0</DocSecurity>
  <Lines>6</Lines>
  <Paragraphs>1</Paragraphs>
  <ScaleCrop>false</ScaleCrop>
  <Company>CST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Jiancai Hao</dc:creator>
  <cp:lastModifiedBy>Jiancai Hao</cp:lastModifiedBy>
  <cp:revision>49</cp:revision>
  <dcterms:created xsi:type="dcterms:W3CDTF">2016-06-29T08:04:00Z</dcterms:created>
  <dcterms:modified xsi:type="dcterms:W3CDTF">2016-06-30T07:34:00Z</dcterms:modified>
</cp:coreProperties>
</file>